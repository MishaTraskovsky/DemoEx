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05" w:type="dxa"/>
        <w:tblInd w:w="85" w:type="dxa"/>
        <w:tblLayout w:type="fixed"/>
        <w:tblLook w:val="00A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rightChars="-49" w:right="31680" w:firstLineChars="1" w:firstLine="31680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Heading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F27D53" w:rsidRPr="005C3356" w:rsidRDefault="00F27D53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Heading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/>
      </w:tblPr>
      <w:tblGrid>
        <w:gridCol w:w="2988"/>
        <w:gridCol w:w="7497"/>
      </w:tblGrid>
      <w:tr w:rsidR="00F27D53" w:rsidRPr="00A4666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3A1145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3A1145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3A1145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3A1145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3A1145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A1145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3A1145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3A1145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3A1145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A1145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3A1145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A1145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:rsidR="00F27D53" w:rsidRPr="005416FC" w:rsidRDefault="00F27D53" w:rsidP="002F55A9">
      <w:pPr>
        <w:pStyle w:val="Heading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Heading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Heading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Heading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Heading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  <w:bookmarkStart w:id="0" w:name="_GoBack"/>
      <w:bookmarkEnd w:id="0"/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7D53" w:rsidRDefault="00F27D53" w:rsidP="00041C18">
      <w:pPr>
        <w:spacing w:after="0" w:line="240" w:lineRule="auto"/>
      </w:pPr>
      <w:r>
        <w:separator/>
      </w:r>
    </w:p>
  </w:endnote>
  <w:endnote w:type="continuationSeparator" w:id="0">
    <w:p w:rsidR="00F27D53" w:rsidRDefault="00F27D53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§­§°§®§Ц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7D53" w:rsidRDefault="00F27D53" w:rsidP="00041C18">
      <w:pPr>
        <w:spacing w:after="0" w:line="240" w:lineRule="auto"/>
      </w:pPr>
      <w:r>
        <w:separator/>
      </w:r>
    </w:p>
  </w:footnote>
  <w:footnote w:type="continuationSeparator" w:id="0">
    <w:p w:rsidR="00F27D53" w:rsidRDefault="00F27D53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D01969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Web 1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41C18"/>
    <w:rPr>
      <w:rFonts w:cs="Times New Roman"/>
      <w:lang w:val="en-GB"/>
    </w:rPr>
  </w:style>
  <w:style w:type="paragraph" w:styleId="Footer">
    <w:name w:val="footer"/>
    <w:basedOn w:val="Normal"/>
    <w:link w:val="FooterChar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3E73D1FAF0143AF2E704FAD114108" ma:contentTypeVersion="7" ma:contentTypeDescription="Создание документа." ma:contentTypeScope="" ma:versionID="cb9e1513ea48188ab0b851513165ec1b">
  <xsd:schema xmlns:xsd="http://www.w3.org/2001/XMLSchema" xmlns:xs="http://www.w3.org/2001/XMLSchema" xmlns:p="http://schemas.microsoft.com/office/2006/metadata/properties" xmlns:ns2="d59574a9-5229-4fb6-a475-144d84210d76" targetNamespace="http://schemas.microsoft.com/office/2006/metadata/properties" ma:root="true" ma:fieldsID="9c757a7e9f242aa0028ab21b20598576" ns2:_="">
    <xsd:import namespace="d59574a9-5229-4fb6-a475-144d84210d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574a9-5229-4fb6-a475-144d84210d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89BE56-7811-4A72-96C0-DE5BE3DF7F8B}"/>
</file>

<file path=customXml/itemProps2.xml><?xml version="1.0" encoding="utf-8"?>
<ds:datastoreItem xmlns:ds="http://schemas.openxmlformats.org/officeDocument/2006/customXml" ds:itemID="{67760C04-C514-46F7-A746-1DE9B4318D68}"/>
</file>

<file path=customXml/itemProps3.xml><?xml version="1.0" encoding="utf-8"?>
<ds:datastoreItem xmlns:ds="http://schemas.openxmlformats.org/officeDocument/2006/customXml" ds:itemID="{576AABA4-7D9E-4626-AD84-CC49E1BDED3E}"/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5</Pages>
  <Words>638</Words>
  <Characters>3639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2017-11-22T08:18:00Z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0x0101007453E73D1FAF0143AF2E704FAD114108</vt:lpwstr>
  </property>
</Properties>
</file>